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50" w:rsidRDefault="00683D8E" w:rsidP="00D545E7">
      <w:pPr>
        <w:pStyle w:val="Outlinetitle"/>
      </w:pPr>
      <w:bookmarkStart w:id="0" w:name="_GoBack"/>
      <w:bookmarkEnd w:id="0"/>
      <w:r>
        <w:t xml:space="preserve">WOM Content Outline </w:t>
      </w:r>
    </w:p>
    <w:p w:rsidR="00D545E7" w:rsidRDefault="00683D8E" w:rsidP="00D545E7">
      <w:pPr>
        <w:jc w:val="center"/>
      </w:pPr>
      <w:r>
        <w:t>Keri C Seay</w:t>
      </w:r>
    </w:p>
    <w:p w:rsidR="00D545E7" w:rsidRPr="00D545E7" w:rsidRDefault="00683D8E" w:rsidP="00D545E7">
      <w:pPr>
        <w:jc w:val="center"/>
        <w:rPr>
          <w:b/>
        </w:rPr>
      </w:pPr>
      <w:r>
        <w:t>4/15/2013</w:t>
      </w:r>
    </w:p>
    <w:p w:rsidR="00F10250" w:rsidRDefault="00683D8E" w:rsidP="00992FD2">
      <w:pPr>
        <w:pStyle w:val="Heading1"/>
      </w:pPr>
      <w:r>
        <w:t>Call to action</w:t>
      </w:r>
    </w:p>
    <w:p w:rsidR="00F10250" w:rsidRPr="00683D8E" w:rsidRDefault="00683D8E" w:rsidP="00992FD2">
      <w:pPr>
        <w:pStyle w:val="Heading2"/>
        <w:rPr>
          <w:b w:val="0"/>
          <w:sz w:val="24"/>
          <w:szCs w:val="24"/>
        </w:rPr>
      </w:pPr>
      <w:r>
        <w:t xml:space="preserve">60 Day Free Trial. </w:t>
      </w:r>
      <w:r w:rsidRPr="00683D8E">
        <w:rPr>
          <w:b w:val="0"/>
        </w:rPr>
        <w:t>(</w:t>
      </w:r>
      <w:r w:rsidRPr="00683D8E">
        <w:rPr>
          <w:b w:val="0"/>
          <w:sz w:val="24"/>
          <w:szCs w:val="24"/>
        </w:rPr>
        <w:t xml:space="preserve">Introductory Rate </w:t>
      </w:r>
      <w:r>
        <w:rPr>
          <w:b w:val="0"/>
          <w:sz w:val="24"/>
          <w:szCs w:val="24"/>
        </w:rPr>
        <w:t xml:space="preserve">offered and renewed </w:t>
      </w:r>
      <w:r w:rsidRPr="00683D8E">
        <w:rPr>
          <w:b w:val="0"/>
          <w:sz w:val="24"/>
          <w:szCs w:val="24"/>
        </w:rPr>
        <w:t xml:space="preserve">for </w:t>
      </w:r>
      <w:r>
        <w:rPr>
          <w:b w:val="0"/>
          <w:sz w:val="24"/>
          <w:szCs w:val="24"/>
        </w:rPr>
        <w:t>the life of the c</w:t>
      </w:r>
      <w:r w:rsidRPr="00683D8E">
        <w:rPr>
          <w:b w:val="0"/>
          <w:sz w:val="24"/>
          <w:szCs w:val="24"/>
        </w:rPr>
        <w:t>ontract</w:t>
      </w:r>
      <w:r>
        <w:rPr>
          <w:b w:val="0"/>
          <w:sz w:val="24"/>
          <w:szCs w:val="24"/>
        </w:rPr>
        <w:t xml:space="preserve"> following the free t</w:t>
      </w:r>
      <w:r w:rsidRPr="00683D8E">
        <w:rPr>
          <w:b w:val="0"/>
          <w:sz w:val="24"/>
          <w:szCs w:val="24"/>
        </w:rPr>
        <w:t>rial.)</w:t>
      </w:r>
    </w:p>
    <w:p w:rsidR="00F10250" w:rsidRDefault="00683D8E" w:rsidP="00992FD2">
      <w:pPr>
        <w:pStyle w:val="Heading3"/>
      </w:pPr>
      <w:r>
        <w:t>Explanation of the two packages.</w:t>
      </w:r>
    </w:p>
    <w:p w:rsidR="00683D8E" w:rsidRDefault="00F35215" w:rsidP="00683D8E">
      <w:pPr>
        <w:shd w:val="clear" w:color="auto" w:fill="FFFFFF"/>
        <w:ind w:left="2160"/>
        <w:rPr>
          <w:color w:val="000000"/>
        </w:rPr>
      </w:pPr>
      <w:r>
        <w:rPr>
          <w:color w:val="000000"/>
        </w:rPr>
        <w:t xml:space="preserve"> </w:t>
      </w:r>
      <w:r w:rsidR="00683D8E">
        <w:rPr>
          <w:color w:val="000000"/>
        </w:rPr>
        <w:t>(Guaranteed Cost indefinitely as long as account is current)  </w:t>
      </w:r>
    </w:p>
    <w:p w:rsidR="00345961" w:rsidRDefault="00345961" w:rsidP="00683D8E">
      <w:pPr>
        <w:shd w:val="clear" w:color="auto" w:fill="FFFFFF"/>
        <w:ind w:left="2160"/>
        <w:rPr>
          <w:color w:val="000000"/>
        </w:rPr>
      </w:pPr>
    </w:p>
    <w:p w:rsidR="00345961" w:rsidRDefault="00345961" w:rsidP="00683D8E">
      <w:pPr>
        <w:shd w:val="clear" w:color="auto" w:fill="FFFFFF"/>
        <w:ind w:left="2160"/>
        <w:rPr>
          <w:color w:val="000000"/>
        </w:rPr>
      </w:pPr>
    </w:p>
    <w:p w:rsidR="00345961" w:rsidRDefault="00345961" w:rsidP="00683D8E">
      <w:pPr>
        <w:shd w:val="clear" w:color="auto" w:fill="FFFFFF"/>
        <w:ind w:left="2160"/>
        <w:rPr>
          <w:color w:val="000000"/>
        </w:rPr>
      </w:pPr>
    </w:p>
    <w:p w:rsidR="00683D8E" w:rsidRDefault="00683D8E" w:rsidP="00683D8E">
      <w:pPr>
        <w:shd w:val="clear" w:color="auto" w:fill="FFFFFF"/>
        <w:ind w:left="2160"/>
        <w:rPr>
          <w:color w:val="000000"/>
          <w:u w:val="single"/>
        </w:rPr>
      </w:pPr>
    </w:p>
    <w:tbl>
      <w:tblPr>
        <w:tblW w:w="7264" w:type="dxa"/>
        <w:tblInd w:w="103" w:type="dxa"/>
        <w:tblLook w:val="04A0" w:firstRow="1" w:lastRow="0" w:firstColumn="1" w:lastColumn="0" w:noHBand="0" w:noVBand="1"/>
      </w:tblPr>
      <w:tblGrid>
        <w:gridCol w:w="3155"/>
        <w:gridCol w:w="1896"/>
        <w:gridCol w:w="2213"/>
      </w:tblGrid>
      <w:tr w:rsidR="00345961" w:rsidTr="00D25B3D">
        <w:trPr>
          <w:trHeight w:val="308"/>
        </w:trPr>
        <w:tc>
          <w:tcPr>
            <w:tcW w:w="3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Features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Basic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Premium</w:t>
            </w:r>
          </w:p>
        </w:tc>
      </w:tr>
      <w:tr w:rsidR="00345961" w:rsidTr="00D25B3D">
        <w:trPr>
          <w:trHeight w:val="600"/>
        </w:trPr>
        <w:tc>
          <w:tcPr>
            <w:tcW w:w="3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61" w:rsidRDefault="00345961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F35215" w:rsidRDefault="00F35215" w:rsidP="00F35215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$299 annually </w:t>
            </w:r>
          </w:p>
          <w:p w:rsidR="00345961" w:rsidRDefault="00345961" w:rsidP="00F35215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($29.99/</w:t>
            </w:r>
            <w:r w:rsidR="00F35215">
              <w:rPr>
                <w:rFonts w:ascii="Arial" w:hAnsi="Arial" w:cs="Arial"/>
                <w:color w:val="333333"/>
                <w:sz w:val="22"/>
                <w:szCs w:val="22"/>
              </w:rPr>
              <w:t>mo.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)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F35215" w:rsidRDefault="00F35215" w:rsidP="00F35215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$499 annually</w:t>
            </w:r>
          </w:p>
          <w:p w:rsidR="00345961" w:rsidRDefault="00345961" w:rsidP="00F35215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($44.50/</w:t>
            </w:r>
            <w:r w:rsidR="00F35215">
              <w:rPr>
                <w:rFonts w:ascii="Arial" w:hAnsi="Arial" w:cs="Arial"/>
                <w:color w:val="333333"/>
                <w:sz w:val="22"/>
                <w:szCs w:val="22"/>
              </w:rPr>
              <w:t>mo.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)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085369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hyperlink w:history="1">
              <w:r w:rsidR="00345961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Listing Photos. By adding images to your business profile you will be more apt to engage customers. 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10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085369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hyperlink w:history="1">
              <w:r w:rsidR="00345961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Zip codes of the metro or nearby cities that your business serves. Your listing will appear in searches for these cities.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unlimited per state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085369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hyperlink w:history="1">
              <w:r w:rsidR="00345961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List and Claim Multiple Locations. Must be under the same business name.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5 per state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771607F" wp14:editId="338FD6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266950" cy="0"/>
                      <wp:effectExtent l="0" t="0" r="19050" b="19050"/>
                      <wp:wrapNone/>
                      <wp:docPr id="13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7" o:spid="_x0000_s1026" type="#_x0000_t32" style="position:absolute;margin-left:-5.15pt;margin-top:0;width:178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Listing Name, Addre</w:t>
              </w:r>
              <w:r w:rsidR="00D25B3D">
                <w:rPr>
                  <w:rStyle w:val="Hyperlink"/>
                  <w:rFonts w:ascii="Calibri" w:hAnsi="Calibri"/>
                  <w:sz w:val="22"/>
                  <w:szCs w:val="22"/>
                </w:rPr>
                <w:t>s</w:t>
              </w:r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s, Phone and Map.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D25B3D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1F4251" wp14:editId="3A3FEE6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-410845</wp:posOffset>
                      </wp:positionV>
                      <wp:extent cx="25717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-32.35pt" to="205.05pt,-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" strokecolor="black [3040]"/>
                  </w:pict>
                </mc:Fallback>
              </mc:AlternateContent>
            </w:r>
            <w:r w:rsidR="00345961"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41AA8CA3" wp14:editId="46E216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3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6A793800" wp14:editId="476643A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3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C630C8" wp14:editId="534A3B0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238500" cy="0"/>
                      <wp:effectExtent l="0" t="0" r="19050" b="19050"/>
                      <wp:wrapNone/>
                      <wp:docPr id="12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6" o:spid="_x0000_s1026" type="#_x0000_t32" style="position:absolute;margin-left:-5.15pt;margin-top:0;width:25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No other business ads on Your Profile Page.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D25B3D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1C66C34" wp14:editId="1431F4B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-533400</wp:posOffset>
                      </wp:positionV>
                      <wp:extent cx="1457325" cy="0"/>
                      <wp:effectExtent l="0" t="0" r="952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42pt" to="109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aAtgEAALkDAAAOAAAAZHJzL2Uyb0RvYy54bWysU8GOEzEMvSPxD1HudNrCLm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B86B513" wp14:editId="59DD7F8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-226060</wp:posOffset>
                  </wp:positionV>
                  <wp:extent cx="428625" cy="428625"/>
                  <wp:effectExtent l="0" t="0" r="9525" b="9525"/>
                  <wp:wrapNone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3AAC38" wp14:editId="65ED8E0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648200" cy="9525"/>
                      <wp:effectExtent l="9525" t="9525" r="9525" b="9525"/>
                      <wp:wrapNone/>
                      <wp:docPr id="11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482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5" o:spid="_x0000_s1026" type="#_x0000_t32" style="position:absolute;margin-left:-5.15pt;margin-top:0;width:366pt;height: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"/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656F5AEB" wp14:editId="7BFFDB8F">
                  <wp:simplePos x="0" y="0"/>
                  <wp:positionH relativeFrom="column">
                    <wp:posOffset>3248025</wp:posOffset>
                  </wp:positionH>
                  <wp:positionV relativeFrom="paragraph">
                    <wp:posOffset>57150</wp:posOffset>
                  </wp:positionV>
                  <wp:extent cx="428625" cy="428625"/>
                  <wp:effectExtent l="0" t="0" r="9525" b="9525"/>
                  <wp:wrapNone/>
                  <wp:docPr id="3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2196F643" wp14:editId="37721ED0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1266825</wp:posOffset>
                  </wp:positionV>
                  <wp:extent cx="428625" cy="428625"/>
                  <wp:effectExtent l="0" t="0" r="9525" b="9525"/>
                  <wp:wrapNone/>
                  <wp:docPr id="3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Syndication To Major Search Engines. Your listing information and reviews are sent to Google, Bing, and Yahoo on a weekly basis.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3014ED6D" wp14:editId="2DE53C9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113030</wp:posOffset>
                  </wp:positionV>
                  <wp:extent cx="428625" cy="428625"/>
                  <wp:effectExtent l="0" t="0" r="9525" b="9525"/>
                  <wp:wrapNone/>
                  <wp:docPr id="37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085369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hyperlink w:history="1">
              <w:r w:rsidR="00345961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Create An Owner Message to set your business apart from competition and explain your value proposition to customers. 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3D003F" wp14:editId="343F61C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-8255</wp:posOffset>
                      </wp:positionV>
                      <wp:extent cx="2028825" cy="0"/>
                      <wp:effectExtent l="9525" t="9525" r="9525" b="9525"/>
                      <wp:wrapNone/>
                      <wp:docPr id="10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4" o:spid="_x0000_s1026" type="#_x0000_t32" style="position:absolute;margin-left:-5.15pt;margin-top:-.65pt;width:159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Reputation Management - Notification of Reviews. Your business will be sent an e-mail to view reviews so that you can stay on top of your reputation.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7E97EB7B" wp14:editId="2531D11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85725</wp:posOffset>
                  </wp:positionV>
                  <wp:extent cx="428625" cy="428625"/>
                  <wp:effectExtent l="0" t="0" r="9525" b="9525"/>
                  <wp:wrapNone/>
                  <wp:docPr id="39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032FE9BB" wp14:editId="60265424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114300</wp:posOffset>
                  </wp:positionV>
                  <wp:extent cx="428625" cy="428625"/>
                  <wp:effectExtent l="0" t="0" r="9525" b="9525"/>
                  <wp:wrapNone/>
                  <wp:docPr id="40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5ED848" wp14:editId="099C01A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581275" cy="0"/>
                      <wp:effectExtent l="9525" t="7620" r="9525" b="11430"/>
                      <wp:wrapNone/>
                      <wp:docPr id="9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2" o:spid="_x0000_s1026" type="#_x0000_t32" style="position:absolute;margin-left:-5.15pt;margin-top:0;width:20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ilNQIAAHg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Powerful Link Tag to Your Site By claiming your profile you give customers a link to your site.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40F704D5" wp14:editId="5F8131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7A57B834" wp14:editId="1242A10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114300</wp:posOffset>
                  </wp:positionV>
                  <wp:extent cx="428625" cy="428625"/>
                  <wp:effectExtent l="0" t="0" r="9525" b="9525"/>
                  <wp:wrapNone/>
                  <wp:docPr id="4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085369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hyperlink w:history="1">
              <w:r w:rsidR="00345961">
                <w:rPr>
                  <w:rStyle w:val="Hyperlink"/>
                  <w:rFonts w:ascii="Calibri" w:hAnsi="Calibri"/>
                  <w:sz w:val="22"/>
                  <w:szCs w:val="22"/>
                </w:rPr>
                <w:t>Social Site Links and Buttons to Gain leads and foll</w:t>
              </w:r>
              <w:r w:rsidR="00D25B3D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owers. </w:t>
              </w:r>
              <w:r w:rsidR="00F35215"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(Facebook, Twitter, Pinterest, LinkedIn, Google+, and more.)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4296F815" wp14:editId="34B81E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3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BCCEDE" wp14:editId="0558E0B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419600" cy="0"/>
                      <wp:effectExtent l="9525" t="6350" r="9525" b="12700"/>
                      <wp:wrapNone/>
                      <wp:docPr id="8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1" o:spid="_x0000_s1026" type="#_x0000_t32" style="position:absolute;margin-left:-5.15pt;margin-top:0;width:34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/fMwIAAHg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Setup Offers And Coupons. No commissions or fees paid to WOM.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3DB15339" wp14:editId="56D298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4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 w:rsidP="00D25B3D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0A3AB4" wp14:editId="387AD83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648200" cy="0"/>
                      <wp:effectExtent l="9525" t="9525" r="9525" b="9525"/>
                      <wp:wrapNone/>
                      <wp:docPr id="7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0" o:spid="_x0000_s1026" type="#_x0000_t32" style="position:absolute;margin-left:-5.15pt;margin-top:0;width:36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/R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Mobile Website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5BC4B09B" wp14:editId="23B81E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5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79744" behindDoc="0" locked="0" layoutInCell="1" allowOverlap="1" wp14:anchorId="696C4A78" wp14:editId="7A71CEA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6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E8999A" wp14:editId="43596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1257935</wp:posOffset>
                      </wp:positionV>
                      <wp:extent cx="4648200" cy="0"/>
                      <wp:effectExtent l="9525" t="9525" r="9525" b="9525"/>
                      <wp:wrapNone/>
                      <wp:docPr id="6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6" o:spid="_x0000_s1026" type="#_x0000_t32" style="position:absolute;margin-left:-5.15pt;margin-top:99.05pt;width:36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FH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"/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915201" wp14:editId="5A03E2E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419475" cy="0"/>
                      <wp:effectExtent l="9525" t="8890" r="9525" b="10160"/>
                      <wp:wrapNone/>
                      <wp:docPr id="5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32" style="position:absolute;margin-left:-5.15pt;margin-top:0;width:26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YkNQ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"Featured" Label in Search results Highlighted listing next to competitors by displaying the WOM Featured label. (Must submit Full Disclosure business docs.)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622593E2" wp14:editId="56A733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7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17DAB860" wp14:editId="3CDFE848">
                  <wp:simplePos x="0" y="0"/>
                  <wp:positionH relativeFrom="column">
                    <wp:posOffset>1981200</wp:posOffset>
                  </wp:positionH>
                  <wp:positionV relativeFrom="paragraph">
                    <wp:posOffset>114300</wp:posOffset>
                  </wp:positionV>
                  <wp:extent cx="638175" cy="600075"/>
                  <wp:effectExtent l="0" t="0" r="9525" b="0"/>
                  <wp:wrapNone/>
                  <wp:docPr id="3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74DEEED7" wp14:editId="277DA265">
                  <wp:simplePos x="0" y="0"/>
                  <wp:positionH relativeFrom="column">
                    <wp:posOffset>3228975</wp:posOffset>
                  </wp:positionH>
                  <wp:positionV relativeFrom="paragraph">
                    <wp:posOffset>66675</wp:posOffset>
                  </wp:positionV>
                  <wp:extent cx="657225" cy="657225"/>
                  <wp:effectExtent l="0" t="0" r="0" b="0"/>
                  <wp:wrapNone/>
                  <wp:docPr id="3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Social Media Marketing by WOM Twitter Post of listing and link to your WOM Profile Page. 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 </w:t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8BA286" wp14:editId="49E6CA0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046605" cy="0"/>
                      <wp:effectExtent l="9525" t="7620" r="10795" b="11430"/>
                      <wp:wrapNone/>
                      <wp:docPr id="4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6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7" o:spid="_x0000_s1026" type="#_x0000_t32" style="position:absolute;margin-left:-5.15pt;margin-top:0;width:161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a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>Display Business, Sales/Specials Video. (Must follow ethical standards of WOM.)</w:t>
              </w:r>
            </w:hyperlink>
          </w:p>
        </w:tc>
        <w:tc>
          <w:tcPr>
            <w:tcW w:w="4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E0E567" wp14:editId="0FCD741E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31750</wp:posOffset>
                      </wp:positionV>
                      <wp:extent cx="1905" cy="1335405"/>
                      <wp:effectExtent l="9525" t="7620" r="7620" b="9525"/>
                      <wp:wrapNone/>
                      <wp:docPr id="3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1335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89.85pt;margin-top:2.5pt;width:.15pt;height:10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57EC5241" wp14:editId="201C59A9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9525</wp:posOffset>
                  </wp:positionV>
                  <wp:extent cx="619125" cy="542925"/>
                  <wp:effectExtent l="0" t="0" r="9525" b="0"/>
                  <wp:wrapNone/>
                  <wp:docPr id="3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5961" w:rsidTr="00D25B3D">
        <w:trPr>
          <w:trHeight w:val="2050"/>
        </w:trPr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0F0"/>
            <w:hideMark/>
          </w:tcPr>
          <w:p w:rsidR="00345961" w:rsidRDefault="00345961">
            <w:pPr>
              <w:rPr>
                <w:rFonts w:ascii="Calibri" w:hAnsi="Calibri"/>
                <w:color w:val="0000FF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FF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C69905" wp14:editId="71E90CB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046605" cy="0"/>
                      <wp:effectExtent l="9525" t="6985" r="10795" b="12065"/>
                      <wp:wrapNone/>
                      <wp:docPr id="2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6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8" o:spid="_x0000_s1026" type="#_x0000_t32" style="position:absolute;margin-left:-5.15pt;margin-top:0;width:161.1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7G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"/>
                  </w:pict>
                </mc:Fallback>
              </mc:AlternateContent>
            </w:r>
            <w:hyperlink w:history="1">
              <w:r>
                <w:rPr>
                  <w:rStyle w:val="Hyperlink"/>
                  <w:rFonts w:ascii="Calibri" w:hAnsi="Calibri"/>
                  <w:sz w:val="22"/>
                  <w:szCs w:val="22"/>
                </w:rPr>
                <w:t xml:space="preserve">Tagline Create a short tagline message that displays at top of your listing to quickly communicate your value to customers and increase your SEO. </w:t>
              </w:r>
            </w:hyperlink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14998F4A" wp14:editId="621AD6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9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0F0"/>
            <w:vAlign w:val="center"/>
            <w:hideMark/>
          </w:tcPr>
          <w:p w:rsidR="00345961" w:rsidRDefault="00345961">
            <w:pPr>
              <w:ind w:firstLineChars="100" w:firstLine="22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333333"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3A9F58E6" wp14:editId="0E224D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None/>
                  <wp:docPr id="48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83D8E" w:rsidRPr="00683D8E" w:rsidRDefault="00683D8E" w:rsidP="00683D8E"/>
    <w:p w:rsidR="00F35215" w:rsidRPr="00F35215" w:rsidRDefault="00683D8E" w:rsidP="00992FD2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r>
        <w:t xml:space="preserve">Sign up button for a Free 60 Day Trial. </w:t>
      </w:r>
    </w:p>
    <w:p w:rsidR="00F10250" w:rsidRPr="00F35215" w:rsidRDefault="00683D8E" w:rsidP="00F35215">
      <w:pPr>
        <w:pStyle w:val="Heading3"/>
        <w:numPr>
          <w:ilvl w:val="0"/>
          <w:numId w:val="0"/>
        </w:numPr>
        <w:ind w:left="2160"/>
        <w:rPr>
          <w:rFonts w:ascii="Times New Roman" w:hAnsi="Times New Roman" w:cs="Times New Roman"/>
          <w:b w:val="0"/>
          <w:sz w:val="24"/>
          <w:szCs w:val="24"/>
        </w:rPr>
      </w:pPr>
      <w:r w:rsidRPr="00F35215">
        <w:rPr>
          <w:rFonts w:ascii="Times New Roman" w:hAnsi="Times New Roman" w:cs="Times New Roman"/>
          <w:b w:val="0"/>
          <w:sz w:val="24"/>
          <w:szCs w:val="24"/>
        </w:rPr>
        <w:t>Pick the Package. (Input business information, contact information and payment information into a form that will be sent to us to be placed on-line. Payment information will be stored for the 60 days and then used if the customer does not cancel the subscription.)</w:t>
      </w:r>
    </w:p>
    <w:p w:rsidR="00F10250" w:rsidRDefault="00683D8E" w:rsidP="00992FD2">
      <w:pPr>
        <w:pStyle w:val="Heading2"/>
      </w:pPr>
      <w:r>
        <w:t>Why Word of Mouth Referral?</w:t>
      </w:r>
    </w:p>
    <w:p w:rsidR="00F10250" w:rsidRDefault="00683D8E" w:rsidP="00992FD2">
      <w:pPr>
        <w:pStyle w:val="Heading3"/>
      </w:pPr>
      <w:r>
        <w:t>Best Referral in the Business…</w:t>
      </w:r>
    </w:p>
    <w:p w:rsidR="00F10250" w:rsidRPr="00D25B3D" w:rsidRDefault="00683D8E" w:rsidP="00992FD2">
      <w:pPr>
        <w:pStyle w:val="Heading4"/>
        <w:rPr>
          <w:b w:val="0"/>
          <w:sz w:val="24"/>
          <w:szCs w:val="24"/>
        </w:rPr>
      </w:pPr>
      <w:r w:rsidRPr="00D25B3D">
        <w:rPr>
          <w:b w:val="0"/>
          <w:sz w:val="24"/>
          <w:szCs w:val="24"/>
        </w:rPr>
        <w:t>Word of Mouth Referrals.</w:t>
      </w:r>
    </w:p>
    <w:p w:rsidR="00683D8E" w:rsidRPr="00D25B3D" w:rsidRDefault="00683D8E" w:rsidP="00683D8E">
      <w:pPr>
        <w:pStyle w:val="Heading4"/>
        <w:rPr>
          <w:b w:val="0"/>
          <w:sz w:val="24"/>
          <w:szCs w:val="24"/>
        </w:rPr>
      </w:pPr>
      <w:r w:rsidRPr="00D25B3D">
        <w:rPr>
          <w:b w:val="0"/>
          <w:sz w:val="24"/>
          <w:szCs w:val="24"/>
        </w:rPr>
        <w:t>We are Protecting Business’s On-Line Reputations.</w:t>
      </w:r>
    </w:p>
    <w:p w:rsidR="00683D8E" w:rsidRPr="00D25B3D" w:rsidRDefault="00683D8E" w:rsidP="00683D8E">
      <w:pPr>
        <w:pStyle w:val="Heading4"/>
        <w:rPr>
          <w:b w:val="0"/>
          <w:sz w:val="24"/>
          <w:szCs w:val="24"/>
        </w:rPr>
      </w:pPr>
      <w:r w:rsidRPr="00D25B3D">
        <w:rPr>
          <w:b w:val="0"/>
          <w:sz w:val="24"/>
          <w:szCs w:val="24"/>
        </w:rPr>
        <w:t>Cost effective form of on-line advertising that validates testimonials, allows for your business to refute false testimonials, offer Deals/Specials, map your business physical location, download videos for products/Specials/Testimonials, photo gallery, a file to place your credentials/awards/licenses to be placed with the Businesses boasting Full Disclosure (</w:t>
      </w:r>
      <w:r w:rsidR="00D25B3D">
        <w:rPr>
          <w:b w:val="0"/>
          <w:sz w:val="24"/>
          <w:szCs w:val="24"/>
        </w:rPr>
        <w:t>Featured Business Icon</w:t>
      </w:r>
      <w:r w:rsidRPr="00D25B3D">
        <w:rPr>
          <w:b w:val="0"/>
          <w:sz w:val="24"/>
          <w:szCs w:val="24"/>
        </w:rPr>
        <w:t xml:space="preserve">).  </w:t>
      </w:r>
    </w:p>
    <w:p w:rsidR="00683D8E" w:rsidRPr="00683D8E" w:rsidRDefault="00683D8E" w:rsidP="00683D8E">
      <w:pPr>
        <w:ind w:left="720"/>
      </w:pPr>
    </w:p>
    <w:p w:rsidR="00F10250" w:rsidRDefault="00683D8E" w:rsidP="00992FD2">
      <w:pPr>
        <w:pStyle w:val="Heading3"/>
      </w:pPr>
      <w:r>
        <w:t>Who am I and why this business?</w:t>
      </w:r>
    </w:p>
    <w:p w:rsidR="00683D8E" w:rsidRDefault="00683D8E" w:rsidP="00683D8E">
      <w:pPr>
        <w:pStyle w:val="Heading4"/>
        <w:rPr>
          <w:b w:val="0"/>
          <w:sz w:val="24"/>
          <w:szCs w:val="24"/>
        </w:rPr>
      </w:pPr>
      <w:r w:rsidRPr="00683D8E">
        <w:rPr>
          <w:b w:val="0"/>
          <w:sz w:val="24"/>
          <w:szCs w:val="24"/>
        </w:rPr>
        <w:t>Keri C</w:t>
      </w:r>
      <w:r w:rsidR="00D25B3D">
        <w:rPr>
          <w:b w:val="0"/>
          <w:sz w:val="24"/>
          <w:szCs w:val="24"/>
        </w:rPr>
        <w:t>. Seay local business woman/</w:t>
      </w:r>
      <w:r w:rsidR="00F35215">
        <w:rPr>
          <w:b w:val="0"/>
          <w:sz w:val="24"/>
          <w:szCs w:val="24"/>
        </w:rPr>
        <w:t>ent</w:t>
      </w:r>
      <w:r w:rsidR="00F35215" w:rsidRPr="00683D8E">
        <w:rPr>
          <w:b w:val="0"/>
          <w:sz w:val="24"/>
          <w:szCs w:val="24"/>
        </w:rPr>
        <w:t>r</w:t>
      </w:r>
      <w:r w:rsidR="00F35215">
        <w:rPr>
          <w:b w:val="0"/>
          <w:sz w:val="24"/>
          <w:szCs w:val="24"/>
        </w:rPr>
        <w:t>e</w:t>
      </w:r>
      <w:r w:rsidR="00F35215" w:rsidRPr="00683D8E">
        <w:rPr>
          <w:b w:val="0"/>
          <w:sz w:val="24"/>
          <w:szCs w:val="24"/>
        </w:rPr>
        <w:t>p</w:t>
      </w:r>
      <w:r w:rsidR="00F35215">
        <w:rPr>
          <w:b w:val="0"/>
          <w:sz w:val="24"/>
          <w:szCs w:val="24"/>
        </w:rPr>
        <w:t>r</w:t>
      </w:r>
      <w:r w:rsidR="00F35215" w:rsidRPr="00683D8E">
        <w:rPr>
          <w:b w:val="0"/>
          <w:sz w:val="24"/>
          <w:szCs w:val="24"/>
        </w:rPr>
        <w:t>eneur</w:t>
      </w:r>
      <w:r w:rsidRPr="00683D8E">
        <w:rPr>
          <w:b w:val="0"/>
          <w:sz w:val="24"/>
          <w:szCs w:val="24"/>
        </w:rPr>
        <w:t xml:space="preserve"> in Charleston, South Carolina. </w:t>
      </w:r>
      <w:r>
        <w:rPr>
          <w:b w:val="0"/>
          <w:sz w:val="24"/>
          <w:szCs w:val="24"/>
        </w:rPr>
        <w:t>H</w:t>
      </w:r>
      <w:r w:rsidRPr="00683D8E">
        <w:rPr>
          <w:b w:val="0"/>
          <w:sz w:val="24"/>
          <w:szCs w:val="24"/>
        </w:rPr>
        <w:t xml:space="preserve">ave been in business working </w:t>
      </w:r>
      <w:r>
        <w:rPr>
          <w:b w:val="0"/>
          <w:sz w:val="24"/>
          <w:szCs w:val="24"/>
        </w:rPr>
        <w:t xml:space="preserve">in sales/marketing </w:t>
      </w:r>
      <w:r w:rsidRPr="00683D8E">
        <w:rPr>
          <w:b w:val="0"/>
          <w:sz w:val="24"/>
          <w:szCs w:val="24"/>
        </w:rPr>
        <w:t>for over 20 years</w:t>
      </w:r>
      <w:r>
        <w:rPr>
          <w:b w:val="0"/>
          <w:sz w:val="24"/>
          <w:szCs w:val="24"/>
        </w:rPr>
        <w:t>. Mainly</w:t>
      </w:r>
      <w:r w:rsidRPr="00683D8E">
        <w:rPr>
          <w:b w:val="0"/>
          <w:sz w:val="24"/>
          <w:szCs w:val="24"/>
        </w:rPr>
        <w:t xml:space="preserve"> deal with potential or current business owner</w:t>
      </w:r>
      <w:r>
        <w:rPr>
          <w:b w:val="0"/>
          <w:sz w:val="24"/>
          <w:szCs w:val="24"/>
        </w:rPr>
        <w:t xml:space="preserve">s looking to create or improve </w:t>
      </w:r>
      <w:r w:rsidRPr="00683D8E">
        <w:rPr>
          <w:b w:val="0"/>
          <w:sz w:val="24"/>
          <w:szCs w:val="24"/>
        </w:rPr>
        <w:t xml:space="preserve">business through various B2B, B2C marketing avenues. </w:t>
      </w:r>
      <w:r>
        <w:rPr>
          <w:b w:val="0"/>
          <w:sz w:val="24"/>
          <w:szCs w:val="24"/>
        </w:rPr>
        <w:t>W</w:t>
      </w:r>
      <w:r w:rsidRPr="00683D8E">
        <w:rPr>
          <w:b w:val="0"/>
          <w:sz w:val="24"/>
          <w:szCs w:val="24"/>
        </w:rPr>
        <w:t>orked in the</w:t>
      </w:r>
      <w:r>
        <w:rPr>
          <w:b w:val="0"/>
          <w:sz w:val="24"/>
          <w:szCs w:val="24"/>
        </w:rPr>
        <w:t xml:space="preserve"> Insurance/ Financial market </w:t>
      </w:r>
      <w:r w:rsidRPr="00683D8E">
        <w:rPr>
          <w:b w:val="0"/>
          <w:sz w:val="24"/>
          <w:szCs w:val="24"/>
        </w:rPr>
        <w:t xml:space="preserve">where </w:t>
      </w:r>
      <w:r>
        <w:rPr>
          <w:b w:val="0"/>
          <w:sz w:val="24"/>
          <w:szCs w:val="24"/>
        </w:rPr>
        <w:t>she</w:t>
      </w:r>
      <w:r w:rsidRPr="00683D8E">
        <w:rPr>
          <w:b w:val="0"/>
          <w:sz w:val="24"/>
          <w:szCs w:val="24"/>
        </w:rPr>
        <w:t xml:space="preserve"> felt there was a need for a referral base business that potential clients could research the person they were attempting to trust their retirement incomes with. Full Disclosure was </w:t>
      </w:r>
      <w:r>
        <w:rPr>
          <w:b w:val="0"/>
          <w:sz w:val="24"/>
          <w:szCs w:val="24"/>
        </w:rPr>
        <w:t>a staple of business for Keri. She</w:t>
      </w:r>
      <w:r w:rsidRPr="00683D8E">
        <w:rPr>
          <w:b w:val="0"/>
          <w:sz w:val="24"/>
          <w:szCs w:val="24"/>
        </w:rPr>
        <w:t xml:space="preserve"> felt that all in the </w:t>
      </w:r>
      <w:r>
        <w:rPr>
          <w:b w:val="0"/>
          <w:sz w:val="24"/>
          <w:szCs w:val="24"/>
        </w:rPr>
        <w:t xml:space="preserve">Insurance/Retirement Income Planning </w:t>
      </w:r>
      <w:r w:rsidRPr="00683D8E">
        <w:rPr>
          <w:b w:val="0"/>
          <w:sz w:val="24"/>
          <w:szCs w:val="24"/>
        </w:rPr>
        <w:t xml:space="preserve">business should disclose to their clients the percentages they were poised to make off of the transaction taking place. </w:t>
      </w:r>
      <w:r>
        <w:rPr>
          <w:b w:val="0"/>
          <w:sz w:val="24"/>
          <w:szCs w:val="24"/>
        </w:rPr>
        <w:t>She was well trusted by her clients and</w:t>
      </w:r>
      <w:r w:rsidRPr="00683D8E">
        <w:rPr>
          <w:b w:val="0"/>
          <w:sz w:val="24"/>
          <w:szCs w:val="24"/>
        </w:rPr>
        <w:t xml:space="preserve"> </w:t>
      </w:r>
      <w:r w:rsidRPr="00683D8E">
        <w:rPr>
          <w:b w:val="0"/>
          <w:sz w:val="24"/>
          <w:szCs w:val="24"/>
        </w:rPr>
        <w:lastRenderedPageBreak/>
        <w:t xml:space="preserve">asked </w:t>
      </w:r>
      <w:r>
        <w:rPr>
          <w:b w:val="0"/>
          <w:sz w:val="24"/>
          <w:szCs w:val="24"/>
        </w:rPr>
        <w:t xml:space="preserve">constantly </w:t>
      </w:r>
      <w:r w:rsidRPr="00683D8E">
        <w:rPr>
          <w:b w:val="0"/>
          <w:sz w:val="24"/>
          <w:szCs w:val="24"/>
        </w:rPr>
        <w:t xml:space="preserve">who’d </w:t>
      </w:r>
      <w:r>
        <w:rPr>
          <w:b w:val="0"/>
          <w:sz w:val="24"/>
          <w:szCs w:val="24"/>
        </w:rPr>
        <w:t>she</w:t>
      </w:r>
      <w:r w:rsidRPr="00683D8E">
        <w:rPr>
          <w:b w:val="0"/>
          <w:sz w:val="24"/>
          <w:szCs w:val="24"/>
        </w:rPr>
        <w:t xml:space="preserve"> recommend </w:t>
      </w:r>
      <w:r>
        <w:rPr>
          <w:b w:val="0"/>
          <w:sz w:val="24"/>
          <w:szCs w:val="24"/>
        </w:rPr>
        <w:t xml:space="preserve">they work with </w:t>
      </w:r>
      <w:r w:rsidRPr="00683D8E">
        <w:rPr>
          <w:b w:val="0"/>
          <w:sz w:val="24"/>
          <w:szCs w:val="24"/>
        </w:rPr>
        <w:t xml:space="preserve">after </w:t>
      </w:r>
      <w:r>
        <w:rPr>
          <w:b w:val="0"/>
          <w:sz w:val="24"/>
          <w:szCs w:val="24"/>
        </w:rPr>
        <w:t xml:space="preserve">her </w:t>
      </w:r>
      <w:r w:rsidRPr="00683D8E">
        <w:rPr>
          <w:b w:val="0"/>
          <w:sz w:val="24"/>
          <w:szCs w:val="24"/>
        </w:rPr>
        <w:t>leaving the business</w:t>
      </w:r>
      <w:r>
        <w:rPr>
          <w:b w:val="0"/>
          <w:sz w:val="24"/>
          <w:szCs w:val="24"/>
        </w:rPr>
        <w:t xml:space="preserve">. She always knew that </w:t>
      </w:r>
      <w:r w:rsidRPr="00683D8E">
        <w:rPr>
          <w:b w:val="0"/>
          <w:sz w:val="24"/>
          <w:szCs w:val="24"/>
        </w:rPr>
        <w:t>Word of Mouth is the best referral that a business could get as well as the most detrimental thing that could happen to a business in regards to</w:t>
      </w:r>
      <w:r>
        <w:t xml:space="preserve"> </w:t>
      </w:r>
      <w:r w:rsidRPr="00683D8E">
        <w:rPr>
          <w:b w:val="0"/>
          <w:sz w:val="24"/>
          <w:szCs w:val="24"/>
        </w:rPr>
        <w:t xml:space="preserve">negative word of mouth, especially if that negative response is not validated and is ultimately false. </w:t>
      </w:r>
    </w:p>
    <w:p w:rsidR="00683D8E" w:rsidRPr="00683D8E" w:rsidRDefault="00683D8E" w:rsidP="00683D8E">
      <w:pPr>
        <w:ind w:left="2160"/>
      </w:pPr>
      <w:r>
        <w:t xml:space="preserve">She chose to </w:t>
      </w:r>
      <w:r w:rsidRPr="00683D8E">
        <w:t xml:space="preserve">create Word of Mouth Referral to allow for a cost effective on-line advertising </w:t>
      </w:r>
      <w:r>
        <w:t>platform for businesses that will validate testimonials to ensure that the testimonials are not plants by those affiliated with the business, and/or testimonials made with malice intent with no formal validation. She has also created a file placement option to allow for Full Disclosure for those looking to</w:t>
      </w:r>
      <w:r w:rsidR="00D25B3D">
        <w:t xml:space="preserve"> </w:t>
      </w:r>
      <w:r>
        <w:t>make their business 100% transparent and easily researchable for</w:t>
      </w:r>
      <w:r w:rsidR="00D25B3D">
        <w:t xml:space="preserve"> </w:t>
      </w:r>
      <w:r>
        <w:t xml:space="preserve">potential customers. </w:t>
      </w:r>
    </w:p>
    <w:p w:rsidR="00683D8E" w:rsidRPr="00683D8E" w:rsidRDefault="00683D8E" w:rsidP="00683D8E">
      <w:r>
        <w:tab/>
      </w:r>
    </w:p>
    <w:p w:rsidR="00F10250" w:rsidRDefault="00683D8E" w:rsidP="00992FD2">
      <w:pPr>
        <w:pStyle w:val="Heading3"/>
      </w:pPr>
      <w:r>
        <w:t>Comparison to competitors</w:t>
      </w:r>
    </w:p>
    <w:p w:rsidR="00683D8E" w:rsidRPr="00683D8E" w:rsidRDefault="00683D8E" w:rsidP="00683D8E"/>
    <w:p w:rsidR="00F10250" w:rsidRPr="00F35215" w:rsidRDefault="00D25B3D" w:rsidP="00F35215">
      <w:pPr>
        <w:pStyle w:val="Heading5"/>
        <w:rPr>
          <w:b w:val="0"/>
          <w:i w:val="0"/>
          <w:sz w:val="24"/>
          <w:szCs w:val="24"/>
        </w:rPr>
      </w:pPr>
      <w:r w:rsidRPr="00F35215">
        <w:rPr>
          <w:b w:val="0"/>
          <w:i w:val="0"/>
          <w:sz w:val="24"/>
          <w:szCs w:val="24"/>
        </w:rPr>
        <w:t>Very similar to Angie’s List in regards to the listing of businesses, validation of testimonials/referrals, photo galleries, videos, specials/deals offered to customers etc.</w:t>
      </w:r>
    </w:p>
    <w:p w:rsidR="00D25B3D" w:rsidRPr="00F35215" w:rsidRDefault="00D25B3D" w:rsidP="00F35215">
      <w:pPr>
        <w:pStyle w:val="Heading5"/>
        <w:rPr>
          <w:b w:val="0"/>
          <w:i w:val="0"/>
          <w:sz w:val="24"/>
          <w:szCs w:val="24"/>
        </w:rPr>
      </w:pPr>
      <w:r w:rsidRPr="00F35215">
        <w:rPr>
          <w:b w:val="0"/>
          <w:i w:val="0"/>
          <w:sz w:val="24"/>
          <w:szCs w:val="24"/>
        </w:rPr>
        <w:t xml:space="preserve">Different in regards to the list is Free for potential customers and is minimal in cost for advertising businesses; validation and promotion documents are linked to participating businesses to provide for Full Disclosure and a confidant business transactions; Businesses cannot pay to be promoted to the top of the list - This is done solely by their star rating which is firmly graded by the professionals of WOM. </w:t>
      </w:r>
    </w:p>
    <w:sectPr w:rsidR="00D25B3D" w:rsidRPr="00F352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59"/>
    <w:family w:val="auto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EA1"/>
    <w:multiLevelType w:val="hybridMultilevel"/>
    <w:tmpl w:val="8B526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2E2167C"/>
    <w:multiLevelType w:val="multilevel"/>
    <w:tmpl w:val="09AA11E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350"/>
        </w:tabs>
        <w:ind w:left="99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8E"/>
    <w:rsid w:val="00085369"/>
    <w:rsid w:val="002F6F5E"/>
    <w:rsid w:val="00345961"/>
    <w:rsid w:val="00490A71"/>
    <w:rsid w:val="005A68FC"/>
    <w:rsid w:val="00602CE4"/>
    <w:rsid w:val="00623661"/>
    <w:rsid w:val="00683D8E"/>
    <w:rsid w:val="00691CAA"/>
    <w:rsid w:val="00992FD2"/>
    <w:rsid w:val="00AC4672"/>
    <w:rsid w:val="00B01EE1"/>
    <w:rsid w:val="00B96BBC"/>
    <w:rsid w:val="00D25B3D"/>
    <w:rsid w:val="00D545E7"/>
    <w:rsid w:val="00F10250"/>
    <w:rsid w:val="00F35215"/>
    <w:rsid w:val="00F8270A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tabs>
        <w:tab w:val="clear" w:pos="1350"/>
        <w:tab w:val="num" w:pos="1800"/>
      </w:tabs>
      <w:spacing w:before="240" w:after="60"/>
      <w:ind w:left="14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character" w:customStyle="1" w:styleId="yiv1125871605mark">
    <w:name w:val="yiv1125871605mark"/>
    <w:rsid w:val="00683D8E"/>
  </w:style>
  <w:style w:type="character" w:styleId="Hyperlink">
    <w:name w:val="Hyperlink"/>
    <w:uiPriority w:val="99"/>
    <w:semiHidden/>
    <w:unhideWhenUsed/>
    <w:rsid w:val="003459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tabs>
        <w:tab w:val="clear" w:pos="1350"/>
        <w:tab w:val="num" w:pos="1800"/>
      </w:tabs>
      <w:spacing w:before="240" w:after="60"/>
      <w:ind w:left="14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character" w:customStyle="1" w:styleId="yiv1125871605mark">
    <w:name w:val="yiv1125871605mark"/>
    <w:rsid w:val="00683D8E"/>
  </w:style>
  <w:style w:type="character" w:styleId="Hyperlink">
    <w:name w:val="Hyperlink"/>
    <w:uiPriority w:val="99"/>
    <w:semiHidden/>
    <w:unhideWhenUsed/>
    <w:rsid w:val="00345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99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5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70105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17502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1887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4165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67222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39670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622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817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02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06151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26975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95315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7502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22148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3243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11761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8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1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i%20Seay\AppData\Roaming\Microsoft\Templates\Five-level%20outline%20with%20instru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\Users\Keri Seay\AppData\Roaming\Microsoft\Templates\Five-level outline with instructions.dot</Template>
  <TotalTime>0</TotalTime>
  <Pages>5</Pages>
  <Words>798</Words>
  <Characters>4553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 Seay</dc:creator>
  <cp:lastModifiedBy>n/a Knauss</cp:lastModifiedBy>
  <cp:revision>2</cp:revision>
  <cp:lastPrinted>2002-04-22T21:57:00Z</cp:lastPrinted>
  <dcterms:created xsi:type="dcterms:W3CDTF">2013-04-19T17:41:00Z</dcterms:created>
  <dcterms:modified xsi:type="dcterms:W3CDTF">2013-04-19T17:41:00Z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TC010197701033</vt:lpwstr>
  </property>
</Properties>
</file>